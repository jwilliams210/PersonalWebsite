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7CD0" w14:textId="77777777" w:rsidR="00394A6D" w:rsidRDefault="00B02A08">
      <w:pPr>
        <w:pStyle w:val="Title"/>
      </w:pPr>
      <w:sdt>
        <w:sdtPr>
          <w:alias w:val="Your Name"/>
          <w:tag w:val=""/>
          <w:id w:val="1246310863"/>
          <w:placeholder>
            <w:docPart w:val="079F5A9E07664CEC9DCBC285B5C7F102"/>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37175">
            <w:t>Justin Williams</w:t>
          </w:r>
        </w:sdtContent>
      </w:sdt>
    </w:p>
    <w:p w14:paraId="1A172124" w14:textId="103B17A5" w:rsidR="00394A6D" w:rsidRDefault="44ECBD84" w:rsidP="44ECBD84">
      <w:pPr>
        <w:jc w:val="center"/>
        <w:rPr>
          <w:rStyle w:val="Hyperlink"/>
          <w:u w:val="none"/>
        </w:rPr>
      </w:pPr>
      <w:r>
        <w:t>14517 Rainer Heights Ct. Haymarket, Virginia 20169 | 703-472-8946 | Justinwilliams2100@gmail.com| Age</w:t>
      </w:r>
      <w:r w:rsidRPr="44ECBD84">
        <w:rPr>
          <w:rStyle w:val="Hyperlink"/>
          <w:u w:val="none"/>
        </w:rPr>
        <w:t>: 1</w:t>
      </w:r>
      <w:r w:rsidR="00DE768C">
        <w:rPr>
          <w:rStyle w:val="Hyperlink"/>
          <w:u w:val="none"/>
        </w:rPr>
        <w:t>8</w:t>
      </w:r>
    </w:p>
    <w:p w14:paraId="020F99A6" w14:textId="77777777" w:rsidR="009E0707" w:rsidRPr="009E0707" w:rsidRDefault="44ECBD84" w:rsidP="44ECBD84">
      <w:pPr>
        <w:rPr>
          <w:rFonts w:asciiTheme="majorHAnsi" w:hAnsiTheme="majorHAnsi"/>
          <w:b/>
          <w:bCs/>
          <w:sz w:val="24"/>
          <w:szCs w:val="24"/>
        </w:rPr>
      </w:pPr>
      <w:r w:rsidRPr="44ECBD84">
        <w:rPr>
          <w:rFonts w:asciiTheme="majorHAnsi" w:hAnsiTheme="majorHAnsi"/>
          <w:b/>
          <w:bCs/>
          <w:sz w:val="24"/>
          <w:szCs w:val="24"/>
        </w:rPr>
        <w:t>Objective</w:t>
      </w:r>
    </w:p>
    <w:p w14:paraId="2B4803AA" w14:textId="6236D90D" w:rsidR="009E0707" w:rsidRPr="009E0707" w:rsidRDefault="44ECBD84" w:rsidP="44ECBD84">
      <w:pPr>
        <w:rPr>
          <w:rFonts w:asciiTheme="majorHAnsi" w:hAnsiTheme="majorHAnsi"/>
        </w:rPr>
      </w:pPr>
      <w:r w:rsidRPr="44ECBD84">
        <w:rPr>
          <w:rFonts w:asciiTheme="majorHAnsi" w:hAnsiTheme="majorHAnsi"/>
        </w:rPr>
        <w:t xml:space="preserve">Seeking a job in working with </w:t>
      </w:r>
      <w:r w:rsidR="00312E30">
        <w:rPr>
          <w:rFonts w:asciiTheme="majorHAnsi" w:hAnsiTheme="majorHAnsi"/>
        </w:rPr>
        <w:t>guests</w:t>
      </w:r>
      <w:r w:rsidRPr="44ECBD84">
        <w:rPr>
          <w:rFonts w:asciiTheme="majorHAnsi" w:hAnsiTheme="majorHAnsi"/>
        </w:rPr>
        <w:t xml:space="preserve"> to better their experience. I will also be ready to work on a flexible schedule and work with higher ups to better the company’s performance.</w:t>
      </w:r>
    </w:p>
    <w:sdt>
      <w:sdtPr>
        <w:id w:val="1513793667"/>
        <w:placeholder>
          <w:docPart w:val="06C7827E5AF848BB97D56D2D9B50CA25"/>
        </w:placeholder>
        <w:temporary/>
        <w:showingPlcHdr/>
        <w15:appearance w15:val="hidden"/>
      </w:sdtPr>
      <w:sdtEndPr/>
      <w:sdtContent>
        <w:p w14:paraId="045F1303" w14:textId="77777777" w:rsidR="00394A6D" w:rsidRDefault="44ECBD84">
          <w:pPr>
            <w:pStyle w:val="Heading1"/>
          </w:pPr>
          <w:r>
            <w:t>Education</w:t>
          </w:r>
        </w:p>
      </w:sdtContent>
    </w:sdt>
    <w:p w14:paraId="71C1B5A8" w14:textId="4672A77B" w:rsidR="006446F8" w:rsidRDefault="003C721E" w:rsidP="006446F8">
      <w:pPr>
        <w:pStyle w:val="Heading2"/>
      </w:pPr>
      <w:r>
        <w:t>Battlefield high school</w:t>
      </w:r>
      <w:r w:rsidR="006446F8" w:rsidRPr="0204C64F">
        <w:t xml:space="preserve">-                                                           </w:t>
      </w:r>
      <w:r w:rsidR="00F30D9C">
        <w:tab/>
      </w:r>
      <w:r w:rsidR="009E0707">
        <w:t xml:space="preserve">GPA: </w:t>
      </w:r>
      <w:r w:rsidR="0204C64F" w:rsidRPr="0204C64F">
        <w:rPr>
          <w:bCs/>
          <w:color w:val="191919"/>
        </w:rPr>
        <w:t>4.545</w:t>
      </w:r>
    </w:p>
    <w:p w14:paraId="10B8FE7A" w14:textId="164F6B45"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Advanced Computer Math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2015-2016</w:t>
      </w:r>
    </w:p>
    <w:p w14:paraId="240754FB" w14:textId="43075DE5"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Functions Analytical/Trigonometry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2016-2017</w:t>
      </w:r>
      <w:bookmarkStart w:id="0" w:name="_GoBack"/>
      <w:bookmarkEnd w:id="0"/>
    </w:p>
    <w:p w14:paraId="4853DFAC" w14:textId="7B2D1E70"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AP Computer Science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2016-2017</w:t>
      </w:r>
    </w:p>
    <w:p w14:paraId="54B8B60E" w14:textId="4DC973B1" w:rsidR="006446F8" w:rsidRPr="006446F8" w:rsidRDefault="006446F8" w:rsidP="5329DD06">
      <w:pPr>
        <w:pStyle w:val="ListParagraph"/>
        <w:numPr>
          <w:ilvl w:val="0"/>
          <w:numId w:val="5"/>
        </w:numPr>
        <w:rPr>
          <w:rFonts w:asciiTheme="majorHAnsi" w:hAnsiTheme="majorHAnsi"/>
          <w:b/>
          <w:bCs/>
        </w:rPr>
      </w:pPr>
      <w:r w:rsidRPr="44ECBD84">
        <w:rPr>
          <w:rFonts w:asciiTheme="majorHAnsi" w:hAnsiTheme="majorHAnsi"/>
          <w:b/>
          <w:bCs/>
        </w:rPr>
        <w:t xml:space="preserve">Computer Science AB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 xml:space="preserve">2017-2018                             </w:t>
      </w:r>
    </w:p>
    <w:p w14:paraId="4D2D187E" w14:textId="128AC5B8" w:rsidR="006446F8" w:rsidRPr="006446F8" w:rsidRDefault="006446F8" w:rsidP="5329DD06">
      <w:pPr>
        <w:pStyle w:val="ListParagraph"/>
        <w:numPr>
          <w:ilvl w:val="0"/>
          <w:numId w:val="5"/>
        </w:numPr>
        <w:rPr>
          <w:rFonts w:asciiTheme="majorHAnsi" w:hAnsiTheme="majorHAnsi"/>
          <w:b/>
          <w:bCs/>
        </w:rPr>
      </w:pPr>
      <w:r w:rsidRPr="44ECBD84">
        <w:rPr>
          <w:rFonts w:asciiTheme="majorHAnsi" w:hAnsiTheme="majorHAnsi"/>
          <w:b/>
          <w:bCs/>
        </w:rPr>
        <w:t xml:space="preserve">AP Calculus AB                                                                                                                      </w:t>
      </w:r>
      <w:r>
        <w:rPr>
          <w:rFonts w:asciiTheme="majorHAnsi" w:hAnsiTheme="majorHAnsi"/>
          <w:b/>
        </w:rPr>
        <w:tab/>
      </w:r>
      <w:r>
        <w:rPr>
          <w:rFonts w:asciiTheme="majorHAnsi" w:hAnsiTheme="majorHAnsi"/>
          <w:b/>
        </w:rPr>
        <w:tab/>
      </w:r>
      <w:r w:rsidRPr="44ECBD84">
        <w:rPr>
          <w:rFonts w:asciiTheme="majorHAnsi" w:hAnsiTheme="majorHAnsi"/>
          <w:b/>
          <w:bCs/>
        </w:rPr>
        <w:t>2017-2018</w:t>
      </w:r>
    </w:p>
    <w:p w14:paraId="561178B5" w14:textId="72FB9D87" w:rsidR="006446F8" w:rsidRPr="006446F8" w:rsidRDefault="006446F8" w:rsidP="5329DD06">
      <w:pPr>
        <w:pStyle w:val="ListParagraph"/>
        <w:numPr>
          <w:ilvl w:val="0"/>
          <w:numId w:val="5"/>
        </w:numPr>
        <w:rPr>
          <w:b/>
          <w:bCs/>
        </w:rPr>
      </w:pPr>
      <w:r w:rsidRPr="44ECBD84">
        <w:rPr>
          <w:rFonts w:asciiTheme="majorHAnsi" w:hAnsiTheme="majorHAnsi"/>
          <w:b/>
          <w:bCs/>
        </w:rPr>
        <w:t xml:space="preserve">AP Physics 1                                                                                                                           </w:t>
      </w:r>
      <w:r>
        <w:rPr>
          <w:rFonts w:asciiTheme="majorHAnsi" w:hAnsiTheme="majorHAnsi"/>
          <w:b/>
        </w:rPr>
        <w:tab/>
      </w:r>
      <w:r>
        <w:rPr>
          <w:rFonts w:asciiTheme="majorHAnsi" w:hAnsiTheme="majorHAnsi"/>
          <w:b/>
        </w:rPr>
        <w:tab/>
      </w:r>
      <w:r w:rsidRPr="44ECBD84">
        <w:rPr>
          <w:b/>
          <w:bCs/>
        </w:rPr>
        <w:t>2017-2018</w:t>
      </w:r>
    </w:p>
    <w:p w14:paraId="1FC4565B" w14:textId="6D7861CE" w:rsidR="5329DD06" w:rsidRDefault="5329DD06" w:rsidP="5329DD06">
      <w:pPr>
        <w:pStyle w:val="ListParagraph"/>
        <w:numPr>
          <w:ilvl w:val="0"/>
          <w:numId w:val="5"/>
        </w:numPr>
        <w:rPr>
          <w:b/>
          <w:bCs/>
        </w:rPr>
      </w:pPr>
      <w:r w:rsidRPr="5329DD06">
        <w:rPr>
          <w:b/>
          <w:bCs/>
        </w:rPr>
        <w:t xml:space="preserve">Data Structures and Algorithms                                                                                   </w:t>
      </w:r>
      <w:r w:rsidR="00525122">
        <w:rPr>
          <w:b/>
          <w:bCs/>
        </w:rPr>
        <w:tab/>
      </w:r>
      <w:r w:rsidR="00525122">
        <w:rPr>
          <w:b/>
          <w:bCs/>
        </w:rPr>
        <w:tab/>
      </w:r>
      <w:r w:rsidRPr="5329DD06">
        <w:rPr>
          <w:b/>
          <w:bCs/>
        </w:rPr>
        <w:t>2017-2018</w:t>
      </w:r>
    </w:p>
    <w:p w14:paraId="249758A2" w14:textId="07E14834" w:rsidR="5329DD06" w:rsidRDefault="5329DD06" w:rsidP="5329DD06">
      <w:pPr>
        <w:pStyle w:val="ListParagraph"/>
        <w:numPr>
          <w:ilvl w:val="0"/>
          <w:numId w:val="5"/>
        </w:numPr>
        <w:rPr>
          <w:b/>
          <w:bCs/>
        </w:rPr>
      </w:pPr>
      <w:r w:rsidRPr="5329DD06">
        <w:rPr>
          <w:b/>
          <w:bCs/>
        </w:rPr>
        <w:t xml:space="preserve">Advanced Computer Studies                                                                                          </w:t>
      </w:r>
      <w:r w:rsidR="00525122">
        <w:rPr>
          <w:b/>
          <w:bCs/>
        </w:rPr>
        <w:tab/>
      </w:r>
      <w:r w:rsidRPr="5329DD06">
        <w:rPr>
          <w:b/>
          <w:bCs/>
        </w:rPr>
        <w:t xml:space="preserve"> </w:t>
      </w:r>
      <w:r w:rsidR="00525122">
        <w:rPr>
          <w:b/>
          <w:bCs/>
        </w:rPr>
        <w:tab/>
      </w:r>
      <w:r w:rsidRPr="5329DD06">
        <w:rPr>
          <w:b/>
          <w:bCs/>
        </w:rPr>
        <w:t>2018-</w:t>
      </w:r>
      <w:r w:rsidR="00525122">
        <w:rPr>
          <w:b/>
          <w:bCs/>
        </w:rPr>
        <w:t>2019</w:t>
      </w:r>
    </w:p>
    <w:p w14:paraId="0AE75354" w14:textId="18B87D0A" w:rsidR="5329DD06" w:rsidRDefault="5329DD06" w:rsidP="5329DD06">
      <w:pPr>
        <w:pStyle w:val="ListParagraph"/>
        <w:numPr>
          <w:ilvl w:val="0"/>
          <w:numId w:val="5"/>
        </w:numPr>
        <w:rPr>
          <w:b/>
          <w:bCs/>
        </w:rPr>
      </w:pPr>
      <w:r w:rsidRPr="5329DD06">
        <w:rPr>
          <w:b/>
          <w:bCs/>
        </w:rPr>
        <w:t xml:space="preserve">AP Calculus BC                                                                                                                     </w:t>
      </w:r>
      <w:r w:rsidR="00525122">
        <w:rPr>
          <w:b/>
          <w:bCs/>
        </w:rPr>
        <w:tab/>
      </w:r>
      <w:r w:rsidRPr="5329DD06">
        <w:rPr>
          <w:b/>
          <w:bCs/>
        </w:rPr>
        <w:t xml:space="preserve"> </w:t>
      </w:r>
      <w:r w:rsidR="00525122">
        <w:rPr>
          <w:b/>
          <w:bCs/>
        </w:rPr>
        <w:tab/>
      </w:r>
      <w:r w:rsidRPr="5329DD06">
        <w:rPr>
          <w:b/>
          <w:bCs/>
        </w:rPr>
        <w:t>2018</w:t>
      </w:r>
      <w:r w:rsidR="00525122">
        <w:rPr>
          <w:b/>
          <w:bCs/>
        </w:rPr>
        <w:t>-2019</w:t>
      </w:r>
    </w:p>
    <w:p w14:paraId="776A04A8" w14:textId="18AF6570" w:rsidR="5329DD06" w:rsidRDefault="5329DD06" w:rsidP="5329DD06">
      <w:pPr>
        <w:pStyle w:val="ListParagraph"/>
        <w:numPr>
          <w:ilvl w:val="0"/>
          <w:numId w:val="5"/>
        </w:numPr>
        <w:rPr>
          <w:b/>
          <w:bCs/>
        </w:rPr>
      </w:pPr>
      <w:r w:rsidRPr="5329DD06">
        <w:rPr>
          <w:b/>
          <w:bCs/>
        </w:rPr>
        <w:t xml:space="preserve">AP Physics C                                                                                                                           </w:t>
      </w:r>
      <w:r w:rsidR="00525122">
        <w:rPr>
          <w:b/>
          <w:bCs/>
        </w:rPr>
        <w:tab/>
      </w:r>
      <w:r w:rsidR="00525122">
        <w:rPr>
          <w:b/>
          <w:bCs/>
        </w:rPr>
        <w:tab/>
      </w:r>
      <w:r w:rsidRPr="5329DD06">
        <w:rPr>
          <w:b/>
          <w:bCs/>
        </w:rPr>
        <w:t>2018-</w:t>
      </w:r>
      <w:r w:rsidR="00525122">
        <w:rPr>
          <w:b/>
          <w:bCs/>
        </w:rPr>
        <w:t>2019</w:t>
      </w:r>
    </w:p>
    <w:p w14:paraId="54264EA5" w14:textId="6CDF2E5F" w:rsidR="003C721E" w:rsidRDefault="003C721E" w:rsidP="006446F8">
      <w:pPr>
        <w:pStyle w:val="Heading2"/>
      </w:pPr>
      <w:r>
        <w:t>Northern Virginia community college</w:t>
      </w:r>
      <w:r w:rsidR="006446F8">
        <w:t xml:space="preserve">-                          </w:t>
      </w:r>
      <w:r w:rsidR="00F30D9C">
        <w:tab/>
      </w:r>
      <w:r>
        <w:t>GPA: 4.0</w:t>
      </w:r>
    </w:p>
    <w:p w14:paraId="6E8F2B72" w14:textId="19CE4D17"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ITD 260 – Data Modeling and Design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 xml:space="preserve">Fall 2017 </w:t>
      </w:r>
    </w:p>
    <w:p w14:paraId="0582B2AC" w14:textId="2D6CF1B5"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ITD 132 – Structured Query Language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Spring 2018</w:t>
      </w:r>
    </w:p>
    <w:p w14:paraId="020D2683" w14:textId="11DA80AF"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ITN 154 – Network Fundamentals: CISCO                                                               </w:t>
      </w:r>
      <w:r w:rsidRPr="006446F8">
        <w:rPr>
          <w:rFonts w:asciiTheme="majorHAnsi" w:hAnsiTheme="majorHAnsi"/>
          <w:b/>
        </w:rPr>
        <w:tab/>
      </w:r>
      <w:r w:rsidR="00525122">
        <w:rPr>
          <w:rFonts w:asciiTheme="majorHAnsi" w:hAnsiTheme="majorHAnsi"/>
          <w:b/>
        </w:rPr>
        <w:tab/>
      </w:r>
      <w:r w:rsidRPr="44ECBD84">
        <w:rPr>
          <w:rFonts w:asciiTheme="majorHAnsi" w:hAnsiTheme="majorHAnsi"/>
          <w:b/>
          <w:bCs/>
        </w:rPr>
        <w:t>Fall 2017</w:t>
      </w:r>
    </w:p>
    <w:p w14:paraId="4D8B21A4" w14:textId="4DF61C6E" w:rsidR="006446F8" w:rsidRPr="006446F8" w:rsidRDefault="006446F8" w:rsidP="44ECBD84">
      <w:pPr>
        <w:pStyle w:val="ListParagraph"/>
        <w:numPr>
          <w:ilvl w:val="0"/>
          <w:numId w:val="5"/>
        </w:numPr>
        <w:rPr>
          <w:rFonts w:asciiTheme="majorHAnsi" w:hAnsiTheme="majorHAnsi"/>
          <w:b/>
          <w:bCs/>
        </w:rPr>
      </w:pPr>
      <w:r w:rsidRPr="44ECBD84">
        <w:rPr>
          <w:rFonts w:asciiTheme="majorHAnsi" w:hAnsiTheme="majorHAnsi"/>
          <w:b/>
          <w:bCs/>
        </w:rPr>
        <w:t xml:space="preserve">ITN 155 – Introductory Routing-CISCO                                                                     </w:t>
      </w:r>
      <w:r w:rsidRPr="006446F8">
        <w:rPr>
          <w:rFonts w:asciiTheme="majorHAnsi" w:hAnsiTheme="majorHAnsi"/>
          <w:b/>
        </w:rPr>
        <w:tab/>
      </w:r>
      <w:r w:rsidRPr="006446F8">
        <w:rPr>
          <w:rFonts w:asciiTheme="majorHAnsi" w:hAnsiTheme="majorHAnsi"/>
          <w:b/>
        </w:rPr>
        <w:tab/>
      </w:r>
      <w:r w:rsidRPr="44ECBD84">
        <w:rPr>
          <w:rFonts w:asciiTheme="majorHAnsi" w:hAnsiTheme="majorHAnsi"/>
          <w:b/>
          <w:bCs/>
        </w:rPr>
        <w:t>Spring 2018</w:t>
      </w:r>
    </w:p>
    <w:p w14:paraId="126ACE20" w14:textId="44CD98E1" w:rsidR="0204C64F" w:rsidRDefault="0204C64F" w:rsidP="0204C64F">
      <w:pPr>
        <w:pStyle w:val="ListParagraph"/>
        <w:numPr>
          <w:ilvl w:val="0"/>
          <w:numId w:val="5"/>
        </w:numPr>
        <w:rPr>
          <w:b/>
          <w:bCs/>
        </w:rPr>
      </w:pPr>
      <w:r w:rsidRPr="0204C64F">
        <w:rPr>
          <w:rFonts w:asciiTheme="majorHAnsi" w:hAnsiTheme="majorHAnsi"/>
          <w:b/>
          <w:bCs/>
        </w:rPr>
        <w:t xml:space="preserve">ENG 111 – College Composition I                                                                                </w:t>
      </w:r>
      <w:r w:rsidR="00525122">
        <w:rPr>
          <w:rFonts w:asciiTheme="majorHAnsi" w:hAnsiTheme="majorHAnsi"/>
          <w:b/>
          <w:bCs/>
        </w:rPr>
        <w:tab/>
      </w:r>
      <w:r w:rsidR="00525122">
        <w:rPr>
          <w:rFonts w:asciiTheme="majorHAnsi" w:hAnsiTheme="majorHAnsi"/>
          <w:b/>
          <w:bCs/>
        </w:rPr>
        <w:tab/>
        <w:t>Fall 2018</w:t>
      </w:r>
    </w:p>
    <w:p w14:paraId="6CDA762D" w14:textId="77777777" w:rsidR="00525122" w:rsidRPr="00525122" w:rsidRDefault="00525122" w:rsidP="0204C64F">
      <w:pPr>
        <w:pStyle w:val="ListParagraph"/>
        <w:numPr>
          <w:ilvl w:val="0"/>
          <w:numId w:val="5"/>
        </w:numPr>
        <w:rPr>
          <w:b/>
          <w:bCs/>
        </w:rPr>
      </w:pPr>
      <w:r w:rsidRPr="0204C64F">
        <w:rPr>
          <w:rFonts w:asciiTheme="majorHAnsi" w:hAnsiTheme="majorHAnsi"/>
          <w:b/>
          <w:bCs/>
        </w:rPr>
        <w:t>ENG 11</w:t>
      </w:r>
      <w:r>
        <w:rPr>
          <w:rFonts w:asciiTheme="majorHAnsi" w:hAnsiTheme="majorHAnsi"/>
          <w:b/>
          <w:bCs/>
        </w:rPr>
        <w:t>2</w:t>
      </w:r>
      <w:r w:rsidRPr="0204C64F">
        <w:rPr>
          <w:rFonts w:asciiTheme="majorHAnsi" w:hAnsiTheme="majorHAnsi"/>
          <w:b/>
          <w:bCs/>
        </w:rPr>
        <w:t xml:space="preserve"> – College Composition </w:t>
      </w:r>
      <w:r>
        <w:rPr>
          <w:rFonts w:asciiTheme="majorHAnsi" w:hAnsiTheme="majorHAnsi"/>
          <w:b/>
          <w:bCs/>
        </w:rPr>
        <w:t>II</w:t>
      </w:r>
      <w:r w:rsidRPr="0204C64F">
        <w:rPr>
          <w:rFonts w:asciiTheme="majorHAnsi" w:hAnsiTheme="majorHAnsi"/>
          <w:b/>
          <w:bCs/>
        </w:rPr>
        <w:t xml:space="preserve">   </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t>Spring 2019</w:t>
      </w:r>
    </w:p>
    <w:p w14:paraId="13D1877C" w14:textId="52074520" w:rsidR="006446F8" w:rsidRPr="00DE768C" w:rsidRDefault="00525122" w:rsidP="00DE768C">
      <w:pPr>
        <w:pStyle w:val="ListParagraph"/>
        <w:numPr>
          <w:ilvl w:val="0"/>
          <w:numId w:val="5"/>
        </w:numPr>
        <w:rPr>
          <w:b/>
          <w:bCs/>
        </w:rPr>
      </w:pPr>
      <w:r>
        <w:rPr>
          <w:rFonts w:asciiTheme="majorHAnsi" w:hAnsiTheme="majorHAnsi"/>
          <w:b/>
          <w:bCs/>
        </w:rPr>
        <w:t>ITD 134 – PL/SQL Programming</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t>Fall 2018</w:t>
      </w:r>
      <w:r w:rsidRPr="0204C64F">
        <w:rPr>
          <w:rFonts w:asciiTheme="majorHAnsi" w:hAnsiTheme="majorHAnsi"/>
          <w:b/>
          <w:bCs/>
        </w:rPr>
        <w:t xml:space="preserve">                                                                         </w:t>
      </w:r>
    </w:p>
    <w:p w14:paraId="1C1C6BCC" w14:textId="51842180" w:rsidR="009E0707" w:rsidRDefault="55FDA4B9">
      <w:pPr>
        <w:pStyle w:val="Heading1"/>
      </w:pPr>
      <w:r>
        <w:t>Activities-</w:t>
      </w:r>
    </w:p>
    <w:p w14:paraId="5EA0C015" w14:textId="750E978F" w:rsidR="00525122" w:rsidRDefault="55FDA4B9" w:rsidP="00525122">
      <w:pPr>
        <w:pStyle w:val="Heading1"/>
        <w:spacing w:before="0" w:after="0"/>
        <w:ind w:firstLine="720"/>
        <w:rPr>
          <w:rFonts w:eastAsiaTheme="minorHAnsi" w:cstheme="minorBidi"/>
          <w:b w:val="0"/>
          <w:color w:val="404040" w:themeColor="text1" w:themeTint="BF"/>
          <w:sz w:val="18"/>
          <w:szCs w:val="18"/>
        </w:rPr>
      </w:pPr>
      <w:r w:rsidRPr="00525122">
        <w:rPr>
          <w:rFonts w:eastAsiaTheme="minorHAnsi" w:cstheme="minorBidi"/>
          <w:bCs/>
          <w:color w:val="404040" w:themeColor="text1" w:themeTint="BF"/>
          <w:sz w:val="18"/>
          <w:szCs w:val="18"/>
        </w:rPr>
        <w:t>Worked as a Sales Associate for Staples</w:t>
      </w:r>
      <w:r w:rsidR="00525122">
        <w:rPr>
          <w:rFonts w:eastAsiaTheme="minorHAnsi" w:cstheme="minorBidi"/>
          <w:bCs/>
          <w:color w:val="404040" w:themeColor="text1" w:themeTint="BF"/>
          <w:sz w:val="18"/>
          <w:szCs w:val="18"/>
        </w:rPr>
        <w:tab/>
      </w:r>
      <w:r w:rsidR="00525122">
        <w:rPr>
          <w:rFonts w:eastAsiaTheme="minorHAnsi" w:cstheme="minorBidi"/>
          <w:bCs/>
          <w:color w:val="404040" w:themeColor="text1" w:themeTint="BF"/>
          <w:sz w:val="18"/>
          <w:szCs w:val="18"/>
        </w:rPr>
        <w:tab/>
      </w:r>
      <w:r w:rsidR="00525122">
        <w:rPr>
          <w:rFonts w:eastAsiaTheme="minorHAnsi" w:cstheme="minorBidi"/>
          <w:bCs/>
          <w:color w:val="404040" w:themeColor="text1" w:themeTint="BF"/>
          <w:sz w:val="18"/>
          <w:szCs w:val="18"/>
        </w:rPr>
        <w:tab/>
      </w:r>
      <w:r w:rsidR="00525122">
        <w:rPr>
          <w:rFonts w:eastAsiaTheme="minorHAnsi" w:cstheme="minorBidi"/>
          <w:bCs/>
          <w:color w:val="404040" w:themeColor="text1" w:themeTint="BF"/>
          <w:sz w:val="18"/>
          <w:szCs w:val="18"/>
        </w:rPr>
        <w:tab/>
      </w:r>
      <w:r w:rsidR="00525122">
        <w:rPr>
          <w:rFonts w:eastAsiaTheme="minorHAnsi" w:cstheme="minorBidi"/>
          <w:bCs/>
          <w:color w:val="404040" w:themeColor="text1" w:themeTint="BF"/>
          <w:sz w:val="18"/>
          <w:szCs w:val="18"/>
        </w:rPr>
        <w:tab/>
      </w:r>
      <w:r w:rsidR="00525122">
        <w:rPr>
          <w:rFonts w:eastAsiaTheme="minorHAnsi" w:cstheme="minorBidi"/>
          <w:bCs/>
          <w:color w:val="404040" w:themeColor="text1" w:themeTint="BF"/>
          <w:sz w:val="18"/>
          <w:szCs w:val="18"/>
        </w:rPr>
        <w:tab/>
      </w:r>
      <w:r w:rsidR="00525122" w:rsidRPr="00525122">
        <w:rPr>
          <w:rFonts w:eastAsiaTheme="minorHAnsi" w:cstheme="minorBidi"/>
          <w:b w:val="0"/>
          <w:color w:val="404040" w:themeColor="text1" w:themeTint="BF"/>
          <w:sz w:val="18"/>
          <w:szCs w:val="18"/>
        </w:rPr>
        <w:t>2018</w:t>
      </w:r>
    </w:p>
    <w:p w14:paraId="4BD9458E" w14:textId="694E351F" w:rsidR="00525122" w:rsidRDefault="00525122" w:rsidP="00525122">
      <w:pPr>
        <w:pStyle w:val="Heading1"/>
        <w:spacing w:before="0" w:after="0"/>
        <w:ind w:firstLine="720"/>
        <w:rPr>
          <w:rFonts w:eastAsiaTheme="minorHAnsi" w:cstheme="minorBidi"/>
          <w:b w:val="0"/>
          <w:color w:val="404040" w:themeColor="text1" w:themeTint="BF"/>
          <w:sz w:val="18"/>
          <w:szCs w:val="18"/>
        </w:rPr>
      </w:pPr>
    </w:p>
    <w:p w14:paraId="7858CC9C" w14:textId="0C2ED31C" w:rsidR="00525122" w:rsidRDefault="00525122" w:rsidP="00525122">
      <w:pPr>
        <w:pStyle w:val="Heading1"/>
        <w:spacing w:before="0" w:after="0"/>
        <w:ind w:left="720"/>
        <w:rPr>
          <w:rFonts w:eastAsiaTheme="minorHAnsi" w:cstheme="minorBidi"/>
          <w:b w:val="0"/>
          <w:color w:val="404040" w:themeColor="text1" w:themeTint="BF"/>
          <w:sz w:val="18"/>
          <w:szCs w:val="18"/>
        </w:rPr>
      </w:pPr>
      <w:r>
        <w:rPr>
          <w:rFonts w:eastAsiaTheme="minorHAnsi" w:cstheme="minorBidi"/>
          <w:b w:val="0"/>
          <w:color w:val="404040" w:themeColor="text1" w:themeTint="BF"/>
          <w:sz w:val="18"/>
          <w:szCs w:val="18"/>
        </w:rPr>
        <w:t xml:space="preserve">I worked with customers and my co-workers to make sure everyone could find what they needed, and  everything ran smoothly. I either worked register or on the floor stocking shelves. </w:t>
      </w:r>
    </w:p>
    <w:p w14:paraId="0A8E81AB" w14:textId="77777777" w:rsidR="00525122" w:rsidRPr="00525122" w:rsidRDefault="00525122" w:rsidP="00525122">
      <w:pPr>
        <w:pStyle w:val="Heading1"/>
        <w:spacing w:before="0" w:after="0"/>
        <w:ind w:firstLine="720"/>
        <w:rPr>
          <w:rFonts w:eastAsiaTheme="minorHAnsi" w:cstheme="minorBidi"/>
          <w:b w:val="0"/>
          <w:color w:val="404040" w:themeColor="text1" w:themeTint="BF"/>
          <w:sz w:val="18"/>
          <w:szCs w:val="18"/>
        </w:rPr>
      </w:pPr>
    </w:p>
    <w:p w14:paraId="05E252A3" w14:textId="4E55C173" w:rsidR="006446F8" w:rsidRPr="006446F8" w:rsidRDefault="006446F8" w:rsidP="71C6ACCA">
      <w:pPr>
        <w:ind w:firstLine="720"/>
        <w:rPr>
          <w:rFonts w:asciiTheme="majorHAnsi" w:hAnsiTheme="majorHAnsi"/>
        </w:rPr>
      </w:pPr>
      <w:r w:rsidRPr="44ECBD84">
        <w:rPr>
          <w:rFonts w:asciiTheme="majorHAnsi" w:hAnsiTheme="majorHAnsi"/>
          <w:b/>
          <w:bCs/>
        </w:rPr>
        <w:t xml:space="preserve">Volunteer for ILITE Robotics Summer Camps                                                                 </w:t>
      </w:r>
      <w:r w:rsidR="00D01B33">
        <w:rPr>
          <w:rFonts w:asciiTheme="majorHAnsi" w:hAnsiTheme="majorHAnsi"/>
        </w:rPr>
        <w:tab/>
      </w:r>
      <w:r w:rsidR="00D01B33">
        <w:rPr>
          <w:rFonts w:asciiTheme="majorHAnsi" w:hAnsiTheme="majorHAnsi"/>
        </w:rPr>
        <w:tab/>
      </w:r>
      <w:r w:rsidR="00D01B33" w:rsidRPr="44ECBD84">
        <w:rPr>
          <w:rFonts w:asciiTheme="majorHAnsi" w:hAnsiTheme="majorHAnsi"/>
        </w:rPr>
        <w:t>2017</w:t>
      </w:r>
      <w:r w:rsidRPr="44ECBD84">
        <w:rPr>
          <w:rFonts w:asciiTheme="majorHAnsi" w:hAnsiTheme="majorHAnsi"/>
        </w:rPr>
        <w:t>-Present</w:t>
      </w:r>
    </w:p>
    <w:p w14:paraId="5688E033" w14:textId="77777777" w:rsidR="006446F8" w:rsidRPr="006446F8" w:rsidRDefault="44ECBD84" w:rsidP="44ECBD84">
      <w:pPr>
        <w:ind w:left="720"/>
        <w:rPr>
          <w:rFonts w:asciiTheme="majorHAnsi" w:hAnsiTheme="majorHAnsi"/>
        </w:rPr>
      </w:pPr>
      <w:r w:rsidRPr="44ECBD84">
        <w:rPr>
          <w:rFonts w:asciiTheme="majorHAnsi" w:hAnsiTheme="majorHAnsi"/>
        </w:rPr>
        <w:t>Created lessons for elementary school kids at our java programming camp. We taught them using scratch. Also worked with small robots, teaching the kids about the electrical components and programming aspects needed in the robots.</w:t>
      </w:r>
    </w:p>
    <w:p w14:paraId="5C0DEC14" w14:textId="5D8CC3FF" w:rsidR="006446F8" w:rsidRPr="006446F8" w:rsidRDefault="006446F8" w:rsidP="44ECBD84">
      <w:pPr>
        <w:ind w:firstLine="720"/>
        <w:rPr>
          <w:rFonts w:asciiTheme="majorHAnsi" w:hAnsiTheme="majorHAnsi"/>
        </w:rPr>
      </w:pPr>
      <w:r w:rsidRPr="44ECBD84">
        <w:rPr>
          <w:rFonts w:asciiTheme="majorHAnsi" w:hAnsiTheme="majorHAnsi"/>
          <w:b/>
          <w:bCs/>
        </w:rPr>
        <w:t>FIRST Robotics Competition Team 1885 – Electronics Team Lead</w:t>
      </w:r>
      <w:r w:rsidRPr="44ECBD84">
        <w:rPr>
          <w:rFonts w:asciiTheme="majorHAnsi" w:hAnsiTheme="majorHAnsi"/>
        </w:rPr>
        <w:t xml:space="preserve">                           </w:t>
      </w:r>
      <w:r w:rsidRPr="006446F8">
        <w:rPr>
          <w:rFonts w:asciiTheme="majorHAnsi" w:hAnsiTheme="majorHAnsi"/>
        </w:rPr>
        <w:tab/>
      </w:r>
      <w:r w:rsidRPr="006446F8">
        <w:rPr>
          <w:rFonts w:asciiTheme="majorHAnsi" w:hAnsiTheme="majorHAnsi"/>
        </w:rPr>
        <w:tab/>
      </w:r>
      <w:r w:rsidRPr="44ECBD84">
        <w:rPr>
          <w:rFonts w:asciiTheme="majorHAnsi" w:hAnsiTheme="majorHAnsi"/>
        </w:rPr>
        <w:t>2017-Present</w:t>
      </w:r>
    </w:p>
    <w:p w14:paraId="1D269628" w14:textId="7BF3C8AB" w:rsidR="006446F8" w:rsidRDefault="006446F8" w:rsidP="44ECBD84">
      <w:pPr>
        <w:ind w:left="720"/>
        <w:rPr>
          <w:rFonts w:asciiTheme="majorHAnsi" w:hAnsiTheme="majorHAnsi"/>
        </w:rPr>
      </w:pPr>
      <w:r w:rsidRPr="44ECBD84">
        <w:rPr>
          <w:rFonts w:asciiTheme="majorHAnsi" w:hAnsiTheme="majorHAnsi"/>
        </w:rPr>
        <w:t xml:space="preserve">I was a junior leader on my FIRST Robotics team. I coordinated what needed to be done in order                                 for my sub-team to make the robot function. </w:t>
      </w:r>
      <w:r w:rsidRPr="006446F8">
        <w:rPr>
          <w:rFonts w:asciiTheme="majorHAnsi" w:hAnsiTheme="majorHAnsi"/>
        </w:rPr>
        <w:tab/>
      </w:r>
    </w:p>
    <w:p w14:paraId="5266457A" w14:textId="38842ED0" w:rsidR="00DE768C" w:rsidRDefault="00DE768C" w:rsidP="44ECBD84">
      <w:pPr>
        <w:ind w:left="720"/>
        <w:rPr>
          <w:rFonts w:asciiTheme="majorHAnsi" w:hAnsiTheme="majorHAnsi"/>
        </w:rPr>
      </w:pPr>
    </w:p>
    <w:p w14:paraId="4204C511" w14:textId="77777777" w:rsidR="00DE768C" w:rsidRPr="006446F8" w:rsidRDefault="00DE768C" w:rsidP="44ECBD84">
      <w:pPr>
        <w:ind w:left="720"/>
        <w:rPr>
          <w:rFonts w:asciiTheme="majorHAnsi" w:hAnsiTheme="majorHAnsi"/>
        </w:rPr>
      </w:pPr>
    </w:p>
    <w:p w14:paraId="6C5B3CAB" w14:textId="3C38469D" w:rsidR="006446F8" w:rsidRPr="006446F8" w:rsidRDefault="006446F8" w:rsidP="71C6ACCA">
      <w:pPr>
        <w:ind w:firstLine="720"/>
        <w:rPr>
          <w:rFonts w:asciiTheme="majorHAnsi" w:hAnsiTheme="majorHAnsi"/>
        </w:rPr>
      </w:pPr>
      <w:r w:rsidRPr="44ECBD84">
        <w:rPr>
          <w:rFonts w:asciiTheme="majorHAnsi" w:hAnsiTheme="majorHAnsi"/>
          <w:b/>
          <w:bCs/>
        </w:rPr>
        <w:lastRenderedPageBreak/>
        <w:t xml:space="preserve">FIRST Robotics Competition Team 1885 – Electronics Team                                      </w:t>
      </w:r>
      <w:r w:rsidRPr="006446F8">
        <w:rPr>
          <w:rFonts w:asciiTheme="majorHAnsi" w:hAnsiTheme="majorHAnsi"/>
        </w:rPr>
        <w:tab/>
      </w:r>
      <w:r w:rsidRPr="006446F8">
        <w:rPr>
          <w:rFonts w:asciiTheme="majorHAnsi" w:hAnsiTheme="majorHAnsi"/>
        </w:rPr>
        <w:tab/>
      </w:r>
      <w:r w:rsidRPr="44ECBD84">
        <w:rPr>
          <w:rFonts w:asciiTheme="majorHAnsi" w:hAnsiTheme="majorHAnsi"/>
        </w:rPr>
        <w:t>2016-Present</w:t>
      </w:r>
    </w:p>
    <w:p w14:paraId="57773301" w14:textId="6ED40E14" w:rsidR="006446F8" w:rsidRDefault="71C6ACCA" w:rsidP="71C6ACCA">
      <w:pPr>
        <w:ind w:left="720"/>
        <w:rPr>
          <w:rFonts w:asciiTheme="majorHAnsi" w:hAnsiTheme="majorHAnsi"/>
        </w:rPr>
      </w:pPr>
      <w:r w:rsidRPr="71C6ACCA">
        <w:rPr>
          <w:rFonts w:asciiTheme="majorHAnsi" w:hAnsiTheme="majorHAnsi"/>
        </w:rPr>
        <w:t xml:space="preserve">Being on the electronics sub-team we were responsible for figuring out electrical requirements and spacing. We also wire all of the separate electrical components together with the proper logic. </w:t>
      </w:r>
    </w:p>
    <w:p w14:paraId="4B2FF14B" w14:textId="5740D0A6" w:rsidR="006446F8" w:rsidRDefault="006446F8" w:rsidP="55FDA4B9">
      <w:pPr>
        <w:ind w:left="720"/>
        <w:rPr>
          <w:rFonts w:asciiTheme="majorHAnsi" w:hAnsiTheme="majorHAnsi"/>
        </w:rPr>
      </w:pPr>
      <w:r w:rsidRPr="44ECBD84">
        <w:rPr>
          <w:rFonts w:asciiTheme="majorHAnsi" w:hAnsiTheme="majorHAnsi"/>
          <w:b/>
          <w:bCs/>
        </w:rPr>
        <w:t xml:space="preserve">Cyber Patriot- Cyber Defense Team                                                                                        </w:t>
      </w:r>
      <w:r>
        <w:rPr>
          <w:rFonts w:asciiTheme="majorHAnsi" w:hAnsiTheme="majorHAnsi"/>
          <w:b/>
        </w:rPr>
        <w:tab/>
      </w:r>
      <w:r>
        <w:rPr>
          <w:rFonts w:asciiTheme="majorHAnsi" w:hAnsiTheme="majorHAnsi"/>
          <w:b/>
        </w:rPr>
        <w:tab/>
      </w:r>
      <w:r w:rsidRPr="44ECBD84">
        <w:rPr>
          <w:rFonts w:asciiTheme="majorHAnsi" w:hAnsiTheme="majorHAnsi"/>
        </w:rPr>
        <w:t>2015-2019</w:t>
      </w:r>
    </w:p>
    <w:p w14:paraId="2113D88F" w14:textId="6C915C59" w:rsidR="009E0707" w:rsidRPr="00525122" w:rsidRDefault="006446F8" w:rsidP="00525122">
      <w:pPr>
        <w:ind w:left="720"/>
        <w:rPr>
          <w:rFonts w:asciiTheme="majorHAnsi" w:hAnsiTheme="majorHAnsi"/>
          <w:b/>
          <w:bCs/>
        </w:rPr>
      </w:pPr>
      <w:r w:rsidRPr="44ECBD84">
        <w:rPr>
          <w:rFonts w:asciiTheme="majorHAnsi" w:hAnsiTheme="majorHAnsi"/>
        </w:rPr>
        <w:t>Have been on a cyber defense team for many years and I have had lots of success. In 2015 we finished 11</w:t>
      </w:r>
      <w:r w:rsidRPr="44ECBD84">
        <w:rPr>
          <w:rFonts w:asciiTheme="majorHAnsi" w:hAnsiTheme="majorHAnsi"/>
          <w:vertAlign w:val="superscript"/>
        </w:rPr>
        <w:t>th</w:t>
      </w:r>
      <w:r w:rsidRPr="44ECBD84">
        <w:rPr>
          <w:rFonts w:asciiTheme="majorHAnsi" w:hAnsiTheme="majorHAnsi"/>
        </w:rPr>
        <w:t xml:space="preserve"> in the nation for </w:t>
      </w:r>
      <w:r w:rsidR="00377010" w:rsidRPr="44ECBD84">
        <w:rPr>
          <w:rFonts w:asciiTheme="majorHAnsi" w:hAnsiTheme="majorHAnsi"/>
        </w:rPr>
        <w:t>all middle school teams. Our most current year we were a National semi-finalist for high school teams.</w:t>
      </w:r>
      <w:r>
        <w:rPr>
          <w:rFonts w:asciiTheme="majorHAnsi" w:hAnsiTheme="majorHAnsi"/>
          <w:b/>
        </w:rPr>
        <w:tab/>
      </w:r>
      <w:r>
        <w:rPr>
          <w:rFonts w:asciiTheme="majorHAnsi" w:hAnsiTheme="majorHAnsi"/>
          <w:b/>
        </w:rPr>
        <w:tab/>
      </w:r>
      <w:r w:rsidRPr="006446F8">
        <w:rPr>
          <w:rFonts w:asciiTheme="majorHAnsi" w:hAnsiTheme="majorHAnsi"/>
          <w:b/>
        </w:rPr>
        <w:tab/>
      </w:r>
    </w:p>
    <w:p w14:paraId="5A53F855" w14:textId="4AE46D22" w:rsidR="009E0707" w:rsidRPr="009E0707" w:rsidRDefault="44ECBD84" w:rsidP="44ECBD84">
      <w:pPr>
        <w:rPr>
          <w:rFonts w:asciiTheme="majorHAnsi" w:hAnsiTheme="majorHAnsi"/>
          <w:b/>
          <w:bCs/>
          <w:sz w:val="24"/>
          <w:szCs w:val="24"/>
        </w:rPr>
      </w:pPr>
      <w:r w:rsidRPr="44ECBD84">
        <w:rPr>
          <w:rFonts w:asciiTheme="majorHAnsi" w:hAnsiTheme="majorHAnsi"/>
          <w:b/>
          <w:bCs/>
          <w:sz w:val="24"/>
          <w:szCs w:val="24"/>
        </w:rPr>
        <w:t>Skills-</w:t>
      </w:r>
    </w:p>
    <w:p w14:paraId="51CEB1C4" w14:textId="599BF99E" w:rsidR="00A224B4" w:rsidRPr="009E0707" w:rsidRDefault="44ECBD84" w:rsidP="44ECBD84">
      <w:pPr>
        <w:pStyle w:val="ListParagraph"/>
        <w:numPr>
          <w:ilvl w:val="0"/>
          <w:numId w:val="5"/>
        </w:numPr>
        <w:spacing w:after="160"/>
        <w:rPr>
          <w:rFonts w:asciiTheme="majorHAnsi" w:hAnsiTheme="majorHAnsi"/>
        </w:rPr>
      </w:pPr>
      <w:r w:rsidRPr="44ECBD84">
        <w:rPr>
          <w:rFonts w:asciiTheme="majorHAnsi" w:hAnsiTheme="majorHAnsi"/>
        </w:rPr>
        <w:t>Java 8</w:t>
      </w:r>
    </w:p>
    <w:p w14:paraId="01868B37" w14:textId="2B209E8C"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Basic Haskell</w:t>
      </w:r>
    </w:p>
    <w:p w14:paraId="21977CBF" w14:textId="4A32E255"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Autodesk Inventor</w:t>
      </w:r>
    </w:p>
    <w:p w14:paraId="4B9974F8" w14:textId="0AA3FE18" w:rsidR="00A224B4" w:rsidRPr="009E0707" w:rsidRDefault="55FDA4B9" w:rsidP="55FDA4B9">
      <w:pPr>
        <w:pStyle w:val="ListParagraph"/>
        <w:numPr>
          <w:ilvl w:val="0"/>
          <w:numId w:val="5"/>
        </w:numPr>
        <w:spacing w:after="160" w:line="259" w:lineRule="auto"/>
        <w:rPr>
          <w:rFonts w:asciiTheme="majorHAnsi" w:hAnsiTheme="majorHAnsi"/>
        </w:rPr>
      </w:pPr>
      <w:r w:rsidRPr="55FDA4B9">
        <w:rPr>
          <w:rFonts w:asciiTheme="majorHAnsi" w:hAnsiTheme="majorHAnsi"/>
        </w:rPr>
        <w:t>Ubuntu - Linux</w:t>
      </w:r>
    </w:p>
    <w:p w14:paraId="59291B4E" w14:textId="58C2717C"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Microsoft Windows</w:t>
      </w:r>
    </w:p>
    <w:p w14:paraId="19097354" w14:textId="1963A205" w:rsidR="00A224B4" w:rsidRPr="009E0707" w:rsidRDefault="44ECBD84" w:rsidP="44ECBD84">
      <w:pPr>
        <w:pStyle w:val="ListParagraph"/>
        <w:numPr>
          <w:ilvl w:val="0"/>
          <w:numId w:val="5"/>
        </w:numPr>
        <w:spacing w:after="160" w:line="259" w:lineRule="auto"/>
        <w:rPr>
          <w:rFonts w:asciiTheme="majorHAnsi" w:hAnsiTheme="majorHAnsi"/>
        </w:rPr>
      </w:pPr>
      <w:r w:rsidRPr="44ECBD84">
        <w:rPr>
          <w:rFonts w:asciiTheme="majorHAnsi" w:hAnsiTheme="majorHAnsi"/>
        </w:rPr>
        <w:t>Electrical wiring</w:t>
      </w:r>
    </w:p>
    <w:p w14:paraId="6611DC19" w14:textId="336DA8C3" w:rsidR="00394A6D" w:rsidRDefault="55FDA4B9" w:rsidP="55FDA4B9">
      <w:pPr>
        <w:pStyle w:val="ListParagraph"/>
        <w:numPr>
          <w:ilvl w:val="0"/>
          <w:numId w:val="5"/>
        </w:numPr>
        <w:spacing w:after="160" w:line="259" w:lineRule="auto"/>
        <w:rPr>
          <w:rFonts w:asciiTheme="majorHAnsi" w:hAnsiTheme="majorHAnsi"/>
        </w:rPr>
      </w:pPr>
      <w:r w:rsidRPr="55FDA4B9">
        <w:rPr>
          <w:rFonts w:asciiTheme="majorHAnsi" w:hAnsiTheme="majorHAnsi"/>
        </w:rPr>
        <w:t>SQL/PLSQL</w:t>
      </w:r>
    </w:p>
    <w:p w14:paraId="43405B9A" w14:textId="7A8F59AB" w:rsidR="0204C64F" w:rsidRDefault="55FDA4B9" w:rsidP="0204C64F">
      <w:pPr>
        <w:pStyle w:val="ListParagraph"/>
        <w:numPr>
          <w:ilvl w:val="0"/>
          <w:numId w:val="5"/>
        </w:numPr>
        <w:spacing w:after="160" w:line="259" w:lineRule="auto"/>
      </w:pPr>
      <w:r w:rsidRPr="55FDA4B9">
        <w:rPr>
          <w:rFonts w:asciiTheme="majorHAnsi" w:hAnsiTheme="majorHAnsi"/>
        </w:rPr>
        <w:t>Basic JavaScript/HTML</w:t>
      </w:r>
    </w:p>
    <w:p w14:paraId="37E44499" w14:textId="16D76402" w:rsidR="0204C64F" w:rsidRDefault="0204C64F" w:rsidP="0204C64F">
      <w:pPr>
        <w:pStyle w:val="ListParagraph"/>
        <w:numPr>
          <w:ilvl w:val="0"/>
          <w:numId w:val="5"/>
        </w:numPr>
        <w:spacing w:after="160" w:line="259" w:lineRule="auto"/>
      </w:pPr>
      <w:r w:rsidRPr="0204C64F">
        <w:rPr>
          <w:rFonts w:asciiTheme="majorHAnsi" w:hAnsiTheme="majorHAnsi"/>
        </w:rPr>
        <w:t>Unity</w:t>
      </w:r>
    </w:p>
    <w:sectPr w:rsidR="0204C64F">
      <w:footerReference w:type="default" r:id="rId8"/>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0B515" w14:textId="77777777" w:rsidR="00B02A08" w:rsidRDefault="00B02A08">
      <w:pPr>
        <w:spacing w:after="0"/>
      </w:pPr>
      <w:r>
        <w:separator/>
      </w:r>
    </w:p>
  </w:endnote>
  <w:endnote w:type="continuationSeparator" w:id="0">
    <w:p w14:paraId="01015126" w14:textId="77777777" w:rsidR="00B02A08" w:rsidRDefault="00B02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14:paraId="4F192885" w14:textId="4F2D4235" w:rsidR="00394A6D" w:rsidRDefault="007D00B3">
        <w:pPr>
          <w:pStyle w:val="Footer"/>
        </w:pPr>
        <w:r>
          <w:fldChar w:fldCharType="begin"/>
        </w:r>
        <w:r>
          <w:instrText xml:space="preserve"> PAGE   \* MERGEFORMAT </w:instrText>
        </w:r>
        <w:r>
          <w:fldChar w:fldCharType="separate"/>
        </w:r>
        <w:r w:rsidR="00E7764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58E60" w14:textId="77777777" w:rsidR="00B02A08" w:rsidRDefault="00B02A08">
      <w:pPr>
        <w:spacing w:after="0"/>
      </w:pPr>
      <w:r>
        <w:separator/>
      </w:r>
    </w:p>
  </w:footnote>
  <w:footnote w:type="continuationSeparator" w:id="0">
    <w:p w14:paraId="674DEFC8" w14:textId="77777777" w:rsidR="00B02A08" w:rsidRDefault="00B02A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3E4E0277"/>
    <w:multiLevelType w:val="hybridMultilevel"/>
    <w:tmpl w:val="940A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60F69"/>
    <w:multiLevelType w:val="hybridMultilevel"/>
    <w:tmpl w:val="F048BE84"/>
    <w:lvl w:ilvl="0" w:tplc="7CFE83BA">
      <w:start w:val="2"/>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175"/>
    <w:rsid w:val="001D536E"/>
    <w:rsid w:val="00256329"/>
    <w:rsid w:val="00312E30"/>
    <w:rsid w:val="00377010"/>
    <w:rsid w:val="00394A6D"/>
    <w:rsid w:val="003C721E"/>
    <w:rsid w:val="00437175"/>
    <w:rsid w:val="00525122"/>
    <w:rsid w:val="006446F8"/>
    <w:rsid w:val="007D00B3"/>
    <w:rsid w:val="009E0707"/>
    <w:rsid w:val="00A224B4"/>
    <w:rsid w:val="00B02A08"/>
    <w:rsid w:val="00D01B33"/>
    <w:rsid w:val="00DE768C"/>
    <w:rsid w:val="00E77640"/>
    <w:rsid w:val="00F30D9C"/>
    <w:rsid w:val="0204C64F"/>
    <w:rsid w:val="44ECBD84"/>
    <w:rsid w:val="5329DD06"/>
    <w:rsid w:val="55FDA4B9"/>
    <w:rsid w:val="71C6A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09EFB"/>
  <w15:chartTrackingRefBased/>
  <w15:docId w15:val="{8492EB75-3E1D-44FC-BA33-8F678A99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styleId="Hyperlink">
    <w:name w:val="Hyperlink"/>
    <w:basedOn w:val="DefaultParagraphFont"/>
    <w:uiPriority w:val="99"/>
    <w:unhideWhenUsed/>
    <w:rsid w:val="006446F8"/>
    <w:rPr>
      <w:color w:val="5F5F5F" w:themeColor="hyperlink"/>
      <w:u w:val="single"/>
    </w:rPr>
  </w:style>
  <w:style w:type="paragraph" w:styleId="ListParagraph">
    <w:name w:val="List Paragraph"/>
    <w:basedOn w:val="Normal"/>
    <w:uiPriority w:val="34"/>
    <w:unhideWhenUsed/>
    <w:qFormat/>
    <w:rsid w:val="006446F8"/>
    <w:pPr>
      <w:ind w:left="720"/>
      <w:contextualSpacing/>
    </w:pPr>
  </w:style>
  <w:style w:type="character" w:styleId="UnresolvedMention">
    <w:name w:val="Unresolved Mention"/>
    <w:basedOn w:val="DefaultParagraphFont"/>
    <w:uiPriority w:val="99"/>
    <w:semiHidden/>
    <w:unhideWhenUsed/>
    <w:rsid w:val="003770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738399">
      <w:bodyDiv w:val="1"/>
      <w:marLeft w:val="0"/>
      <w:marRight w:val="0"/>
      <w:marTop w:val="0"/>
      <w:marBottom w:val="0"/>
      <w:divBdr>
        <w:top w:val="none" w:sz="0" w:space="0" w:color="auto"/>
        <w:left w:val="none" w:sz="0" w:space="0" w:color="auto"/>
        <w:bottom w:val="none" w:sz="0" w:space="0" w:color="auto"/>
        <w:right w:val="none" w:sz="0" w:space="0" w:color="auto"/>
      </w:divBdr>
      <w:divsChild>
        <w:div w:id="1740253907">
          <w:marLeft w:val="300"/>
          <w:marRight w:val="300"/>
          <w:marTop w:val="150"/>
          <w:marBottom w:val="150"/>
          <w:divBdr>
            <w:top w:val="single" w:sz="6" w:space="0" w:color="CCCCCC"/>
            <w:left w:val="single" w:sz="6" w:space="0" w:color="CCCCCC"/>
            <w:bottom w:val="single" w:sz="6" w:space="8" w:color="CCCCCC"/>
            <w:right w:val="single" w:sz="6" w:space="0" w:color="CCCCCC"/>
          </w:divBdr>
          <w:divsChild>
            <w:div w:id="1053504471">
              <w:marLeft w:val="0"/>
              <w:marRight w:val="0"/>
              <w:marTop w:val="0"/>
              <w:marBottom w:val="0"/>
              <w:divBdr>
                <w:top w:val="none" w:sz="0" w:space="0" w:color="auto"/>
                <w:left w:val="none" w:sz="0" w:space="0" w:color="auto"/>
                <w:bottom w:val="none" w:sz="0" w:space="0" w:color="auto"/>
                <w:right w:val="none" w:sz="0" w:space="0" w:color="auto"/>
              </w:divBdr>
              <w:divsChild>
                <w:div w:id="838735654">
                  <w:marLeft w:val="0"/>
                  <w:marRight w:val="0"/>
                  <w:marTop w:val="0"/>
                  <w:marBottom w:val="150"/>
                  <w:divBdr>
                    <w:top w:val="none" w:sz="0" w:space="0" w:color="auto"/>
                    <w:left w:val="none" w:sz="0" w:space="0" w:color="auto"/>
                    <w:bottom w:val="none" w:sz="0" w:space="0" w:color="auto"/>
                    <w:right w:val="none" w:sz="0" w:space="0" w:color="auto"/>
                  </w:divBdr>
                </w:div>
                <w:div w:id="608204262">
                  <w:marLeft w:val="15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jp19\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9F5A9E07664CEC9DCBC285B5C7F102"/>
        <w:category>
          <w:name w:val="General"/>
          <w:gallery w:val="placeholder"/>
        </w:category>
        <w:types>
          <w:type w:val="bbPlcHdr"/>
        </w:types>
        <w:behaviors>
          <w:behavior w:val="content"/>
        </w:behaviors>
        <w:guid w:val="{CD5E17BD-9551-42DE-BCE1-21BB56CF570E}"/>
      </w:docPartPr>
      <w:docPartBody>
        <w:p w:rsidR="00D41DCE" w:rsidRDefault="00D41DCE">
          <w:pPr>
            <w:pStyle w:val="079F5A9E07664CEC9DCBC285B5C7F102"/>
          </w:pPr>
          <w:r>
            <w:t>Your Name</w:t>
          </w:r>
        </w:p>
      </w:docPartBody>
    </w:docPart>
    <w:docPart>
      <w:docPartPr>
        <w:name w:val="06C7827E5AF848BB97D56D2D9B50CA25"/>
        <w:category>
          <w:name w:val="General"/>
          <w:gallery w:val="placeholder"/>
        </w:category>
        <w:types>
          <w:type w:val="bbPlcHdr"/>
        </w:types>
        <w:behaviors>
          <w:behavior w:val="content"/>
        </w:behaviors>
        <w:guid w:val="{4A7299A1-E2D5-4E2D-AEE3-7C8F9B5F1ABA}"/>
      </w:docPartPr>
      <w:docPartBody>
        <w:p w:rsidR="00D41DCE" w:rsidRDefault="00D41DCE">
          <w:pPr>
            <w:pStyle w:val="06C7827E5AF848BB97D56D2D9B50CA2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DCE"/>
    <w:rsid w:val="00925ECF"/>
    <w:rsid w:val="00D4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9F5A9E07664CEC9DCBC285B5C7F102">
    <w:name w:val="079F5A9E07664CEC9DCBC285B5C7F102"/>
  </w:style>
  <w:style w:type="paragraph" w:customStyle="1" w:styleId="D4B5306FD0CF4E948063D454B9B7273F">
    <w:name w:val="D4B5306FD0CF4E948063D454B9B7273F"/>
  </w:style>
  <w:style w:type="paragraph" w:customStyle="1" w:styleId="D64156815DEE4575AF028D61AA5F6008">
    <w:name w:val="D64156815DEE4575AF028D61AA5F6008"/>
  </w:style>
  <w:style w:type="paragraph" w:customStyle="1" w:styleId="3C3659DAB67345C4BA3CD95B638944F6">
    <w:name w:val="3C3659DAB67345C4BA3CD95B638944F6"/>
  </w:style>
  <w:style w:type="paragraph" w:customStyle="1" w:styleId="C84A1ED7CE4B4C75B71B2D851F20A2F6">
    <w:name w:val="C84A1ED7CE4B4C75B71B2D851F20A2F6"/>
  </w:style>
  <w:style w:type="paragraph" w:customStyle="1" w:styleId="F4B01D93324640F18C6835D32235C179">
    <w:name w:val="F4B01D93324640F18C6835D32235C179"/>
  </w:style>
  <w:style w:type="paragraph" w:customStyle="1" w:styleId="06C7827E5AF848BB97D56D2D9B50CA25">
    <w:name w:val="06C7827E5AF848BB97D56D2D9B50CA25"/>
  </w:style>
  <w:style w:type="paragraph" w:customStyle="1" w:styleId="35A9F222EC1D473887309E5AFFCA02EC">
    <w:name w:val="35A9F222EC1D473887309E5AFFCA02EC"/>
  </w:style>
  <w:style w:type="paragraph" w:customStyle="1" w:styleId="1409EA3FA4C74F98A2C42A88357C88CC">
    <w:name w:val="1409EA3FA4C74F98A2C42A88357C88CC"/>
  </w:style>
  <w:style w:type="paragraph" w:customStyle="1" w:styleId="E3003027E27241AB89071A737960FC3E">
    <w:name w:val="E3003027E27241AB89071A737960FC3E"/>
  </w:style>
  <w:style w:type="paragraph" w:customStyle="1" w:styleId="04CB231B0B474F25976B13D268A548E1">
    <w:name w:val="04CB231B0B474F25976B13D268A548E1"/>
  </w:style>
  <w:style w:type="paragraph" w:customStyle="1" w:styleId="322DC9F004D24CB1BF080435A6ABC5D1">
    <w:name w:val="322DC9F004D24CB1BF080435A6ABC5D1"/>
  </w:style>
  <w:style w:type="paragraph" w:customStyle="1" w:styleId="628429BD6BF14F3585711D0D3AC98676">
    <w:name w:val="628429BD6BF14F3585711D0D3AC98676"/>
  </w:style>
  <w:style w:type="paragraph" w:customStyle="1" w:styleId="969E058A970540408720CB062AC544F0">
    <w:name w:val="969E058A970540408720CB062AC544F0"/>
  </w:style>
  <w:style w:type="paragraph" w:customStyle="1" w:styleId="9AB676566B194DFE995E7C7120BB3E12">
    <w:name w:val="9AB676566B194DFE995E7C7120BB3E12"/>
  </w:style>
  <w:style w:type="paragraph" w:customStyle="1" w:styleId="FB97B9F0C3B44480BEDF363B50CA8B51">
    <w:name w:val="FB97B9F0C3B44480BEDF363B50CA8B51"/>
  </w:style>
  <w:style w:type="paragraph" w:customStyle="1" w:styleId="A41567FE65E34645A26DF23D7702912F">
    <w:name w:val="A41567FE65E34645A26DF23D7702912F"/>
  </w:style>
  <w:style w:type="paragraph" w:customStyle="1" w:styleId="49D71A1B495842B5AB8C108A62B6E52E">
    <w:name w:val="49D71A1B495842B5AB8C108A62B6E52E"/>
  </w:style>
  <w:style w:type="paragraph" w:customStyle="1" w:styleId="EA269483467E4E2BA7BACC119018785E">
    <w:name w:val="EA269483467E4E2BA7BACC119018785E"/>
  </w:style>
  <w:style w:type="paragraph" w:customStyle="1" w:styleId="D8C28056CC1244C8BC514B6674A4DED9">
    <w:name w:val="D8C28056CC1244C8BC514B6674A4DED9"/>
  </w:style>
  <w:style w:type="paragraph" w:customStyle="1" w:styleId="045D70EAF1EA487D995AADC314518A0B">
    <w:name w:val="045D70EAF1EA487D995AADC314518A0B"/>
  </w:style>
  <w:style w:type="paragraph" w:customStyle="1" w:styleId="4E67348DA3484E2E9E21D97F0416C51A">
    <w:name w:val="4E67348DA3484E2E9E21D97F0416C51A"/>
  </w:style>
  <w:style w:type="paragraph" w:customStyle="1" w:styleId="81E26D423E9B49E59787F00145410AB0">
    <w:name w:val="81E26D423E9B49E59787F00145410AB0"/>
  </w:style>
  <w:style w:type="paragraph" w:customStyle="1" w:styleId="798AF978DC7741A18B59DA6AF5FDA589">
    <w:name w:val="798AF978DC7741A18B59DA6AF5FDA589"/>
  </w:style>
  <w:style w:type="paragraph" w:customStyle="1" w:styleId="C6ABFD598B68445B9D3B5CE8E4C6F9CB">
    <w:name w:val="C6ABFD598B68445B9D3B5CE8E4C6F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B4D2-A4F1-4E25-8D73-DF8F6CBF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10</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Williams</dc:creator>
  <cp:keywords/>
  <cp:lastModifiedBy>Justin Williams</cp:lastModifiedBy>
  <cp:revision>14</cp:revision>
  <dcterms:created xsi:type="dcterms:W3CDTF">2017-10-19T13:10:00Z</dcterms:created>
  <dcterms:modified xsi:type="dcterms:W3CDTF">2019-05-15T15:40:00Z</dcterms:modified>
  <cp:version/>
</cp:coreProperties>
</file>